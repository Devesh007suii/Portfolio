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4A6D" w:rsidRDefault="00187E14">
      <w:pPr>
        <w:pStyle w:val="Title"/>
      </w:pPr>
      <w:sdt>
        <w:sdtPr>
          <w:alias w:val="Enter your name:"/>
          <w:tag w:val=""/>
          <w:id w:val="-328297061"/>
          <w:placeholder>
            <w:docPart w:val="92CC1610062C4AFDA92E7B91292BF2BB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/>
        </w:sdtPr>
        <w:sdtEndPr/>
        <w:sdtContent>
          <w:r w:rsidR="00FF039A">
            <w:t>Devesh Sharma</w:t>
          </w:r>
        </w:sdtContent>
      </w:sdt>
    </w:p>
    <w:p w:rsidR="008152E0" w:rsidRPr="008152E0" w:rsidRDefault="00187E14" w:rsidP="008152E0">
      <w:pPr>
        <w:rPr>
          <w:color w:val="5F5F5F" w:themeColor="hyperlink"/>
          <w:u w:val="single"/>
        </w:rPr>
      </w:pPr>
      <w:hyperlink r:id="rId7" w:history="1">
        <w:r w:rsidR="00E35E73" w:rsidRPr="00E35E73">
          <w:rPr>
            <w:rStyle w:val="Hyperlink"/>
          </w:rPr>
          <w:t>LinkedIn</w:t>
        </w:r>
      </w:hyperlink>
      <w:r w:rsidR="00C23779">
        <w:rPr>
          <w:rStyle w:val="Hyperlink"/>
        </w:rPr>
        <w:t xml:space="preserve"> </w:t>
      </w:r>
      <w:r w:rsidR="000A6BF8">
        <w:rPr>
          <w:rStyle w:val="Hyperlink"/>
        </w:rPr>
        <w:t xml:space="preserve">| </w:t>
      </w:r>
      <w:hyperlink r:id="rId8" w:history="1">
        <w:r w:rsidR="000A6BF8" w:rsidRPr="000A6BF8">
          <w:rPr>
            <w:rStyle w:val="Hyperlink"/>
          </w:rPr>
          <w:t>GitHub</w:t>
        </w:r>
      </w:hyperlink>
      <w:r w:rsidR="000A6BF8">
        <w:rPr>
          <w:rStyle w:val="Hyperlink"/>
        </w:rPr>
        <w:t xml:space="preserve"> </w:t>
      </w:r>
      <w:r w:rsidR="00E35E73">
        <w:t xml:space="preserve">| </w:t>
      </w:r>
      <w:hyperlink r:id="rId9" w:history="1">
        <w:r w:rsidR="00E35E73" w:rsidRPr="00E35E73">
          <w:rPr>
            <w:rStyle w:val="Hyperlink"/>
          </w:rPr>
          <w:t>GeeksForGeeks</w:t>
        </w:r>
      </w:hyperlink>
      <w:r w:rsidR="00E35E73">
        <w:t xml:space="preserve"> </w:t>
      </w:r>
      <w:r w:rsidR="007D00B3">
        <w:t>| </w:t>
      </w:r>
      <w:r w:rsidR="00FF039A">
        <w:t>7249849636</w:t>
      </w:r>
      <w:r w:rsidR="007D00B3">
        <w:t> | </w:t>
      </w:r>
      <w:hyperlink r:id="rId10" w:history="1">
        <w:r w:rsidR="006C55E9">
          <w:rPr>
            <w:rStyle w:val="Hyperlink"/>
          </w:rPr>
          <w:t>devesh.s785dds@gmail.com</w:t>
        </w:r>
      </w:hyperlink>
    </w:p>
    <w:p w:rsidR="00394A6D" w:rsidRDefault="00187E14">
      <w:pPr>
        <w:pStyle w:val="Heading1"/>
      </w:pPr>
      <w:sdt>
        <w:sdtPr>
          <w:alias w:val="Education:"/>
          <w:tag w:val="Education:"/>
          <w:id w:val="1513793667"/>
          <w:placeholder>
            <w:docPart w:val="49C016DB9F164D7EA32C2E1EF862D6C7"/>
          </w:placeholder>
          <w:temporary/>
          <w:showingPlcHdr/>
          <w15:appearance w15:val="hidden"/>
        </w:sdtPr>
        <w:sdtEndPr/>
        <w:sdtContent>
          <w:r w:rsidR="007D00B3">
            <w:t>Education</w:t>
          </w:r>
        </w:sdtContent>
      </w:sdt>
    </w:p>
    <w:p w:rsidR="00A055E3" w:rsidRDefault="00A055E3" w:rsidP="00A055E3">
      <w:pPr>
        <w:pStyle w:val="Heading2"/>
      </w:pPr>
      <w:r w:rsidRPr="00037B62">
        <w:t>MIT World Peace University</w:t>
      </w:r>
      <w:r>
        <w:t xml:space="preserve"> Pune </w:t>
      </w:r>
    </w:p>
    <w:p w:rsidR="00394A6D" w:rsidRDefault="00683FB8" w:rsidP="00A055E3">
      <w:pPr>
        <w:pStyle w:val="ListBullet"/>
      </w:pPr>
      <w:r>
        <w:t>Btech-Electrical:- 8.25</w:t>
      </w:r>
      <w:r w:rsidR="00A055E3" w:rsidRPr="00037B62">
        <w:t xml:space="preserve"> cgpa</w:t>
      </w:r>
    </w:p>
    <w:p w:rsidR="00394A6D" w:rsidRDefault="00FF039A">
      <w:pPr>
        <w:pStyle w:val="Heading1"/>
      </w:pPr>
      <w:r>
        <w:t>Projects</w:t>
      </w:r>
    </w:p>
    <w:p w:rsidR="00A055E3" w:rsidRDefault="00BE04F6" w:rsidP="0040678F">
      <w:pPr>
        <w:pStyle w:val="Heading2"/>
        <w:numPr>
          <w:ilvl w:val="0"/>
          <w:numId w:val="20"/>
        </w:numPr>
      </w:pPr>
      <w:r w:rsidRPr="00BE04F6">
        <w:t>Self-Discipline</w:t>
      </w:r>
      <w:r w:rsidR="00A055E3">
        <w:t xml:space="preserve"> | </w:t>
      </w:r>
      <w:hyperlink r:id="rId11" w:history="1">
        <w:r w:rsidR="006C55E9" w:rsidRPr="006C55E9">
          <w:rPr>
            <w:rStyle w:val="Hyperlink"/>
          </w:rPr>
          <w:t>EXPO-</w:t>
        </w:r>
        <w:r w:rsidRPr="006C55E9">
          <w:rPr>
            <w:rStyle w:val="Hyperlink"/>
          </w:rPr>
          <w:t>Live</w:t>
        </w:r>
      </w:hyperlink>
      <w:r w:rsidR="00A055E3">
        <w:t xml:space="preserve"> | </w:t>
      </w:r>
      <w:hyperlink r:id="rId12" w:history="1">
        <w:r w:rsidR="00A055E3" w:rsidRPr="00EE3C76">
          <w:rPr>
            <w:rStyle w:val="Hyperlink"/>
          </w:rPr>
          <w:t>GitHub</w:t>
        </w:r>
      </w:hyperlink>
    </w:p>
    <w:p w:rsidR="00394A6D" w:rsidRDefault="00A055E3" w:rsidP="0040678F">
      <w:pPr>
        <w:pStyle w:val="ListBullet"/>
        <w:numPr>
          <w:ilvl w:val="0"/>
          <w:numId w:val="21"/>
        </w:numPr>
      </w:pPr>
      <w:r w:rsidRPr="00EE3C76">
        <w:t>Developed a MERN stack project with OTP authentication and user-friendly features such as task management, user authentication, and profile customization.</w:t>
      </w:r>
    </w:p>
    <w:p w:rsidR="00A055E3" w:rsidRDefault="00BE04F6" w:rsidP="0040678F">
      <w:pPr>
        <w:pStyle w:val="Heading2"/>
        <w:numPr>
          <w:ilvl w:val="0"/>
          <w:numId w:val="20"/>
        </w:numPr>
      </w:pPr>
      <w:r w:rsidRPr="00BE04F6">
        <w:t>Mealfull</w:t>
      </w:r>
      <w:r>
        <w:t xml:space="preserve"> </w:t>
      </w:r>
      <w:r w:rsidR="00A055E3">
        <w:t>|</w:t>
      </w:r>
      <w:r>
        <w:t xml:space="preserve"> </w:t>
      </w:r>
      <w:hyperlink r:id="rId13" w:history="1">
        <w:r w:rsidRPr="00BE04F6">
          <w:rPr>
            <w:rStyle w:val="Hyperlink"/>
          </w:rPr>
          <w:t>Live</w:t>
        </w:r>
      </w:hyperlink>
      <w:r w:rsidR="00A055E3">
        <w:t xml:space="preserve"> | </w:t>
      </w:r>
      <w:hyperlink r:id="rId14" w:history="1">
        <w:r w:rsidR="00A055E3" w:rsidRPr="00EE3C76">
          <w:rPr>
            <w:rStyle w:val="Hyperlink"/>
          </w:rPr>
          <w:t>GitHub</w:t>
        </w:r>
      </w:hyperlink>
    </w:p>
    <w:p w:rsidR="00A055E3" w:rsidRDefault="00A055E3" w:rsidP="0040678F">
      <w:pPr>
        <w:pStyle w:val="ListBullet"/>
        <w:numPr>
          <w:ilvl w:val="0"/>
          <w:numId w:val="21"/>
        </w:numPr>
      </w:pPr>
      <w:r w:rsidRPr="00EE3C76">
        <w:t xml:space="preserve">Developed Mealfull, a React </w:t>
      </w:r>
      <w:r w:rsidR="001E6AA6">
        <w:t>project with live demo on Netlify</w:t>
      </w:r>
      <w:r w:rsidRPr="00EE3C76">
        <w:t xml:space="preserve"> that analyzes customers' scheduling patterns using JSON data, featuring a calendar selector, graph display, and booking viewer.</w:t>
      </w:r>
    </w:p>
    <w:p w:rsidR="00544909" w:rsidRDefault="00BE04F6" w:rsidP="0040678F">
      <w:pPr>
        <w:pStyle w:val="Heading2"/>
        <w:numPr>
          <w:ilvl w:val="0"/>
          <w:numId w:val="20"/>
        </w:numPr>
      </w:pPr>
      <w:r w:rsidRPr="00BE04F6">
        <w:t>Myrecipe</w:t>
      </w:r>
      <w:r w:rsidR="00544909">
        <w:t xml:space="preserve">| </w:t>
      </w:r>
      <w:hyperlink r:id="rId15" w:history="1">
        <w:r>
          <w:rPr>
            <w:rStyle w:val="Hyperlink"/>
          </w:rPr>
          <w:t>Liv</w:t>
        </w:r>
        <w:r w:rsidR="00544909" w:rsidRPr="00EE3C76">
          <w:rPr>
            <w:rStyle w:val="Hyperlink"/>
          </w:rPr>
          <w:t>e</w:t>
        </w:r>
      </w:hyperlink>
      <w:r w:rsidR="00544909">
        <w:t xml:space="preserve"> | </w:t>
      </w:r>
      <w:hyperlink r:id="rId16" w:history="1">
        <w:r w:rsidR="00544909" w:rsidRPr="00EE3C76">
          <w:rPr>
            <w:rStyle w:val="Hyperlink"/>
          </w:rPr>
          <w:t>GitHub</w:t>
        </w:r>
      </w:hyperlink>
    </w:p>
    <w:p w:rsidR="00101A7B" w:rsidRDefault="00101A7B" w:rsidP="0040678F">
      <w:pPr>
        <w:pStyle w:val="ListBullet"/>
        <w:numPr>
          <w:ilvl w:val="0"/>
          <w:numId w:val="21"/>
        </w:numPr>
      </w:pPr>
      <w:r w:rsidRPr="00544909">
        <w:t>Created a stylish, responsive recipe search page using Edamam API, React, Scss styling, and custom media querie</w:t>
      </w:r>
      <w:r>
        <w:t>s. Live demo available on Netlify</w:t>
      </w:r>
      <w:r w:rsidRPr="00544909">
        <w:t>.</w:t>
      </w:r>
      <w:r>
        <w:t xml:space="preserve"> </w:t>
      </w:r>
    </w:p>
    <w:p w:rsidR="00544909" w:rsidRDefault="00544909" w:rsidP="00544909">
      <w:pPr>
        <w:pStyle w:val="Heading1"/>
      </w:pPr>
      <w:r>
        <w:t>Skills</w:t>
      </w:r>
    </w:p>
    <w:p w:rsidR="00544909" w:rsidRDefault="00FF039A" w:rsidP="0040678F">
      <w:pPr>
        <w:pStyle w:val="ListBullet"/>
        <w:numPr>
          <w:ilvl w:val="0"/>
          <w:numId w:val="22"/>
        </w:numPr>
      </w:pPr>
      <w:r w:rsidRPr="00FF039A">
        <w:rPr>
          <w:sz w:val="28"/>
          <w:szCs w:val="28"/>
        </w:rPr>
        <w:t>Programming</w:t>
      </w:r>
      <w:r>
        <w:rPr>
          <w:sz w:val="28"/>
          <w:szCs w:val="28"/>
        </w:rPr>
        <w:t xml:space="preserve"> </w:t>
      </w:r>
      <w:r>
        <w:t>:-</w:t>
      </w:r>
    </w:p>
    <w:p w:rsidR="00FF039A" w:rsidRDefault="00FF039A" w:rsidP="0040678F">
      <w:pPr>
        <w:pStyle w:val="ListBullet"/>
        <w:numPr>
          <w:ilvl w:val="0"/>
          <w:numId w:val="21"/>
        </w:numPr>
      </w:pPr>
      <w:r>
        <w:t xml:space="preserve">C </w:t>
      </w:r>
      <w:r w:rsidR="00BE04F6">
        <w:t xml:space="preserve">++, Data Structure And Algorithm, </w:t>
      </w:r>
      <w:r w:rsidRPr="00037B62">
        <w:t>Object-Oriented Programming (OOPs)</w:t>
      </w:r>
    </w:p>
    <w:p w:rsidR="00FF039A" w:rsidRDefault="00FF039A" w:rsidP="0040678F">
      <w:pPr>
        <w:pStyle w:val="ListBullet"/>
        <w:numPr>
          <w:ilvl w:val="0"/>
          <w:numId w:val="22"/>
        </w:numPr>
      </w:pPr>
      <w:r w:rsidRPr="00FF039A">
        <w:rPr>
          <w:sz w:val="28"/>
          <w:szCs w:val="28"/>
        </w:rPr>
        <w:t>Front-End</w:t>
      </w:r>
      <w:r>
        <w:t xml:space="preserve"> :-</w:t>
      </w:r>
    </w:p>
    <w:p w:rsidR="00544909" w:rsidRDefault="006C55E9" w:rsidP="0040678F">
      <w:pPr>
        <w:pStyle w:val="ListBullet"/>
        <w:numPr>
          <w:ilvl w:val="0"/>
          <w:numId w:val="21"/>
        </w:numPr>
      </w:pPr>
      <w:r>
        <w:t>ReactJS</w:t>
      </w:r>
      <w:r w:rsidR="00456672">
        <w:t xml:space="preserve">, HTML, CSS, </w:t>
      </w:r>
      <w:r>
        <w:t>Scss</w:t>
      </w:r>
    </w:p>
    <w:p w:rsidR="00544909" w:rsidRDefault="00FF039A" w:rsidP="0040678F">
      <w:pPr>
        <w:pStyle w:val="ListBullet"/>
        <w:numPr>
          <w:ilvl w:val="0"/>
          <w:numId w:val="22"/>
        </w:numPr>
      </w:pPr>
      <w:r w:rsidRPr="00FF039A">
        <w:rPr>
          <w:sz w:val="28"/>
          <w:szCs w:val="28"/>
        </w:rPr>
        <w:t>Back-End</w:t>
      </w:r>
      <w:r>
        <w:t xml:space="preserve"> :-</w:t>
      </w:r>
    </w:p>
    <w:p w:rsidR="006C55E9" w:rsidRDefault="006C55E9" w:rsidP="0040678F">
      <w:pPr>
        <w:pStyle w:val="ListBullet"/>
        <w:numPr>
          <w:ilvl w:val="0"/>
          <w:numId w:val="21"/>
        </w:numPr>
      </w:pPr>
      <w:r>
        <w:t>NodeJS, Express, Redux</w:t>
      </w:r>
      <w:bookmarkStart w:id="0" w:name="_GoBack"/>
      <w:bookmarkEnd w:id="0"/>
    </w:p>
    <w:p w:rsidR="006C55E9" w:rsidRDefault="006C55E9" w:rsidP="0040678F">
      <w:pPr>
        <w:pStyle w:val="ListBullet"/>
        <w:numPr>
          <w:ilvl w:val="0"/>
          <w:numId w:val="22"/>
        </w:numPr>
      </w:pPr>
      <w:r w:rsidRPr="006C55E9">
        <w:rPr>
          <w:sz w:val="28"/>
          <w:szCs w:val="28"/>
        </w:rPr>
        <w:t>Database</w:t>
      </w:r>
      <w:r>
        <w:t xml:space="preserve"> :-</w:t>
      </w:r>
    </w:p>
    <w:p w:rsidR="006C55E9" w:rsidRDefault="005418CF" w:rsidP="0040678F">
      <w:pPr>
        <w:pStyle w:val="ListBullet"/>
        <w:numPr>
          <w:ilvl w:val="0"/>
          <w:numId w:val="21"/>
        </w:numPr>
      </w:pPr>
      <w:r>
        <w:t>MongoDB</w:t>
      </w:r>
      <w:r w:rsidR="00C471C6">
        <w:t>, Mysql</w:t>
      </w:r>
    </w:p>
    <w:p w:rsidR="006C55E9" w:rsidRDefault="006C55E9" w:rsidP="0040678F">
      <w:pPr>
        <w:pStyle w:val="ListBullet"/>
        <w:numPr>
          <w:ilvl w:val="0"/>
          <w:numId w:val="22"/>
        </w:numPr>
      </w:pPr>
      <w:r w:rsidRPr="006C55E9">
        <w:rPr>
          <w:sz w:val="28"/>
          <w:szCs w:val="28"/>
        </w:rPr>
        <w:t>Mobile Development</w:t>
      </w:r>
      <w:r>
        <w:rPr>
          <w:sz w:val="28"/>
          <w:szCs w:val="28"/>
        </w:rPr>
        <w:t xml:space="preserve"> </w:t>
      </w:r>
      <w:r>
        <w:t>:-</w:t>
      </w:r>
    </w:p>
    <w:p w:rsidR="00544909" w:rsidRDefault="006C55E9" w:rsidP="0040678F">
      <w:pPr>
        <w:pStyle w:val="ListBullet"/>
        <w:numPr>
          <w:ilvl w:val="0"/>
          <w:numId w:val="21"/>
        </w:numPr>
      </w:pPr>
      <w:r>
        <w:t>React Native</w:t>
      </w:r>
    </w:p>
    <w:p w:rsidR="00EB5576" w:rsidRPr="00E35E73" w:rsidRDefault="00544909">
      <w:pPr>
        <w:pStyle w:val="Heading1"/>
      </w:pPr>
      <w:r>
        <w:t xml:space="preserve">Achievements </w:t>
      </w:r>
    </w:p>
    <w:p w:rsidR="00544909" w:rsidRDefault="00544909" w:rsidP="0040678F">
      <w:pPr>
        <w:pStyle w:val="ListBullet"/>
        <w:numPr>
          <w:ilvl w:val="0"/>
          <w:numId w:val="24"/>
        </w:numPr>
      </w:pPr>
      <w:r w:rsidRPr="00037B62">
        <w:t>Ranked 27 out of 1.6k+ students on Geeks for Geeks in data structures and algorithms.</w:t>
      </w:r>
    </w:p>
    <w:p w:rsidR="00544909" w:rsidRDefault="00544909" w:rsidP="0040678F">
      <w:pPr>
        <w:pStyle w:val="ListBullet"/>
        <w:numPr>
          <w:ilvl w:val="0"/>
          <w:numId w:val="24"/>
        </w:numPr>
      </w:pPr>
      <w:r w:rsidRPr="00037B62">
        <w:t>Ranked 1 in DSA among the electrical branch at MITWPU on Geeks for Geeks.</w:t>
      </w:r>
    </w:p>
    <w:p w:rsidR="00D56207" w:rsidRDefault="00544909" w:rsidP="0040678F">
      <w:pPr>
        <w:pStyle w:val="ListBullet"/>
        <w:numPr>
          <w:ilvl w:val="0"/>
          <w:numId w:val="24"/>
        </w:numPr>
      </w:pPr>
      <w:r w:rsidRPr="00037B62">
        <w:t>Solved over 200 challenging DSA questions on Geeks for Geeks with a score of 600+.</w:t>
      </w:r>
    </w:p>
    <w:sectPr w:rsidR="00D56207" w:rsidSect="00374627">
      <w:footerReference w:type="default" r:id="rId17"/>
      <w:pgSz w:w="12240" w:h="15840"/>
      <w:pgMar w:top="1008" w:right="1008" w:bottom="1152" w:left="1008" w:header="576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7E14" w:rsidRDefault="00187E14">
      <w:pPr>
        <w:spacing w:after="0"/>
      </w:pPr>
      <w:r>
        <w:separator/>
      </w:r>
    </w:p>
  </w:endnote>
  <w:endnote w:type="continuationSeparator" w:id="0">
    <w:p w:rsidR="00187E14" w:rsidRDefault="00187E1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4161793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94A6D" w:rsidRDefault="007D00B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152E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7E14" w:rsidRDefault="00187E14">
      <w:pPr>
        <w:spacing w:after="0"/>
      </w:pPr>
      <w:r>
        <w:separator/>
      </w:r>
    </w:p>
  </w:footnote>
  <w:footnote w:type="continuationSeparator" w:id="0">
    <w:p w:rsidR="00187E14" w:rsidRDefault="00187E1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5FE992A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</w:abstractNum>
  <w:abstractNum w:abstractNumId="11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5C502D52"/>
    <w:multiLevelType w:val="hybridMultilevel"/>
    <w:tmpl w:val="F80ED3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1C45B2"/>
    <w:multiLevelType w:val="hybridMultilevel"/>
    <w:tmpl w:val="3BBE576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4A555F4"/>
    <w:multiLevelType w:val="hybridMultilevel"/>
    <w:tmpl w:val="F80ED3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34129C"/>
    <w:multiLevelType w:val="hybridMultilevel"/>
    <w:tmpl w:val="B6520E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4BE6063"/>
    <w:multiLevelType w:val="hybridMultilevel"/>
    <w:tmpl w:val="75B885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0"/>
  </w:num>
  <w:num w:numId="15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>
    <w:abstractNumId w:val="11"/>
  </w:num>
  <w:num w:numId="20">
    <w:abstractNumId w:val="15"/>
  </w:num>
  <w:num w:numId="21">
    <w:abstractNumId w:val="13"/>
  </w:num>
  <w:num w:numId="22">
    <w:abstractNumId w:val="12"/>
  </w:num>
  <w:num w:numId="23">
    <w:abstractNumId w:val="16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5E3"/>
    <w:rsid w:val="000213C7"/>
    <w:rsid w:val="000A6BF8"/>
    <w:rsid w:val="00101A7B"/>
    <w:rsid w:val="001735D6"/>
    <w:rsid w:val="00187E14"/>
    <w:rsid w:val="001913BD"/>
    <w:rsid w:val="001E6AA6"/>
    <w:rsid w:val="002533FE"/>
    <w:rsid w:val="00374627"/>
    <w:rsid w:val="00394A6D"/>
    <w:rsid w:val="003F19B9"/>
    <w:rsid w:val="0040678F"/>
    <w:rsid w:val="00412D77"/>
    <w:rsid w:val="004476A1"/>
    <w:rsid w:val="00456672"/>
    <w:rsid w:val="00510318"/>
    <w:rsid w:val="005114E7"/>
    <w:rsid w:val="005316C3"/>
    <w:rsid w:val="00534D71"/>
    <w:rsid w:val="005418CF"/>
    <w:rsid w:val="00544909"/>
    <w:rsid w:val="005E5E55"/>
    <w:rsid w:val="00616068"/>
    <w:rsid w:val="006320C3"/>
    <w:rsid w:val="00683FB8"/>
    <w:rsid w:val="006C55E9"/>
    <w:rsid w:val="006D36BF"/>
    <w:rsid w:val="006E401C"/>
    <w:rsid w:val="00755F91"/>
    <w:rsid w:val="0077621B"/>
    <w:rsid w:val="007963CE"/>
    <w:rsid w:val="007A3BAD"/>
    <w:rsid w:val="007D00B3"/>
    <w:rsid w:val="008152E0"/>
    <w:rsid w:val="008916B6"/>
    <w:rsid w:val="008E10EB"/>
    <w:rsid w:val="00916446"/>
    <w:rsid w:val="00920459"/>
    <w:rsid w:val="00972D4A"/>
    <w:rsid w:val="009763C8"/>
    <w:rsid w:val="009A691F"/>
    <w:rsid w:val="00A055E3"/>
    <w:rsid w:val="00A8131A"/>
    <w:rsid w:val="00A84E12"/>
    <w:rsid w:val="00B04173"/>
    <w:rsid w:val="00B2022B"/>
    <w:rsid w:val="00B32323"/>
    <w:rsid w:val="00B769EE"/>
    <w:rsid w:val="00BE04F6"/>
    <w:rsid w:val="00BE0E11"/>
    <w:rsid w:val="00C23779"/>
    <w:rsid w:val="00C471C6"/>
    <w:rsid w:val="00C57E43"/>
    <w:rsid w:val="00C67290"/>
    <w:rsid w:val="00C72B59"/>
    <w:rsid w:val="00CC75DB"/>
    <w:rsid w:val="00D33143"/>
    <w:rsid w:val="00D43CA2"/>
    <w:rsid w:val="00D56207"/>
    <w:rsid w:val="00D765AF"/>
    <w:rsid w:val="00DD4208"/>
    <w:rsid w:val="00E35E73"/>
    <w:rsid w:val="00EA2B92"/>
    <w:rsid w:val="00EA67C0"/>
    <w:rsid w:val="00EB5576"/>
    <w:rsid w:val="00FF0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085538C-3AEC-42FE-B10E-A5C34DD02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6207"/>
  </w:style>
  <w:style w:type="paragraph" w:styleId="Heading1">
    <w:name w:val="heading 1"/>
    <w:basedOn w:val="Normal"/>
    <w:link w:val="Heading1Char"/>
    <w:uiPriority w:val="9"/>
    <w:qFormat/>
    <w:rsid w:val="00D56207"/>
    <w:pPr>
      <w:keepNext/>
      <w:keepLines/>
      <w:spacing w:before="400" w:after="60"/>
      <w:contextualSpacing/>
      <w:outlineLvl w:val="0"/>
    </w:pPr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D56207"/>
    <w:pPr>
      <w:keepNext/>
      <w:keepLines/>
      <w:spacing w:before="180" w:after="100"/>
      <w:outlineLvl w:val="1"/>
    </w:pPr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75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5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pPr>
      <w:numPr>
        <w:numId w:val="14"/>
      </w:numPr>
      <w:spacing w:after="80"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141414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color w:val="auto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</w:rPr>
  </w:style>
  <w:style w:type="character" w:customStyle="1" w:styleId="Heading1Char">
    <w:name w:val="Heading 1 Char"/>
    <w:basedOn w:val="DefaultParagraphFont"/>
    <w:link w:val="Heading1"/>
    <w:uiPriority w:val="9"/>
    <w:rsid w:val="00D56207"/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6207"/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75DB"/>
  </w:style>
  <w:style w:type="paragraph" w:styleId="BlockText">
    <w:name w:val="Block Text"/>
    <w:basedOn w:val="Normal"/>
    <w:uiPriority w:val="99"/>
    <w:semiHidden/>
    <w:unhideWhenUsed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CC75D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75DB"/>
  </w:style>
  <w:style w:type="paragraph" w:styleId="BodyText2">
    <w:name w:val="Body Text 2"/>
    <w:basedOn w:val="Normal"/>
    <w:link w:val="BodyText2Char"/>
    <w:uiPriority w:val="99"/>
    <w:semiHidden/>
    <w:unhideWhenUsed/>
    <w:rsid w:val="00CC75D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75DB"/>
  </w:style>
  <w:style w:type="paragraph" w:styleId="BodyText3">
    <w:name w:val="Body Text 3"/>
    <w:basedOn w:val="Normal"/>
    <w:link w:val="BodyText3Char"/>
    <w:uiPriority w:val="99"/>
    <w:semiHidden/>
    <w:unhideWhenUsed/>
    <w:rsid w:val="00CC75D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75DB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75DB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75DB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75DB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75DB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75DB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75DB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75DB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75DB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75DB"/>
    <w:rPr>
      <w:b/>
      <w:bCs/>
      <w:color w:val="auto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unhideWhenUsed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75DB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75DB"/>
  </w:style>
  <w:style w:type="character" w:styleId="Emphasis">
    <w:name w:val="Emphasis"/>
    <w:basedOn w:val="DefaultParagraphFont"/>
    <w:uiPriority w:val="20"/>
    <w:semiHidden/>
    <w:unhideWhenUsed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75DB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75DB"/>
    <w:rPr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Ind w:w="0" w:type="dxa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Ind w:w="0" w:type="dxa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Ind w:w="0" w:type="dxa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Ind w:w="0" w:type="dxa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Ind w:w="0" w:type="dxa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Ind w:w="0" w:type="dxa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Ind w:w="0" w:type="dxa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Ind w:w="0" w:type="dxa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Ind w:w="0" w:type="dxa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Ind w:w="0" w:type="dxa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Ind w:w="0" w:type="dxa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Ind w:w="0" w:type="dxa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">
    <w:name w:val="Hashtag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5DB"/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75DB"/>
    <w:rPr>
      <w:rFonts w:asciiTheme="majorHAnsi" w:eastAsiaTheme="majorEastAsia" w:hAnsiTheme="majorHAnsi" w:cstheme="majorBidi"/>
      <w:color w:val="0E0E0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75DB"/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75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75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75DB"/>
  </w:style>
  <w:style w:type="paragraph" w:styleId="HTMLAddress">
    <w:name w:val="HTML Address"/>
    <w:basedOn w:val="Normal"/>
    <w:link w:val="HTMLAddressChar"/>
    <w:uiPriority w:val="99"/>
    <w:semiHidden/>
    <w:unhideWhenUsed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75DB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75DB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75DB"/>
    <w:rPr>
      <w:i/>
      <w:iCs/>
    </w:rPr>
  </w:style>
  <w:style w:type="character" w:styleId="Hyperlink">
    <w:name w:val="Hyperlink"/>
    <w:basedOn w:val="DefaultParagraphFont"/>
    <w:uiPriority w:val="99"/>
    <w:unhideWhenUsed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C75DB"/>
    <w:rPr>
      <w:i/>
      <w:iCs/>
      <w:color w:val="14141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Ind w:w="0" w:type="dxa"/>
      <w:tblBorders>
        <w:top w:val="single" w:sz="8" w:space="0" w:color="141414" w:themeColor="accent1"/>
        <w:bottom w:val="single" w:sz="8" w:space="0" w:color="14141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Ind w:w="0" w:type="dxa"/>
      <w:tblBorders>
        <w:top w:val="single" w:sz="8" w:space="0" w:color="B2B2B2" w:themeColor="accent2"/>
        <w:bottom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Ind w:w="0" w:type="dxa"/>
      <w:tblBorders>
        <w:top w:val="single" w:sz="8" w:space="0" w:color="969696" w:themeColor="accent3"/>
        <w:bottom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Ind w:w="0" w:type="dxa"/>
      <w:tblBorders>
        <w:top w:val="single" w:sz="8" w:space="0" w:color="808080" w:themeColor="accent4"/>
        <w:bottom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Ind w:w="0" w:type="dxa"/>
      <w:tblBorders>
        <w:top w:val="single" w:sz="8" w:space="0" w:color="5F5F5F" w:themeColor="accent5"/>
        <w:bottom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Ind w:w="0" w:type="dxa"/>
      <w:tblBorders>
        <w:top w:val="single" w:sz="8" w:space="0" w:color="4D4D4D" w:themeColor="accent6"/>
        <w:bottom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unhideWhenUsed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75DB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75DB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75DB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75DB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75DB"/>
    <w:pPr>
      <w:spacing w:after="120"/>
      <w:ind w:left="1415"/>
      <w:contextualSpacing/>
    </w:pPr>
  </w:style>
  <w:style w:type="paragraph" w:styleId="ListNumber">
    <w:name w:val="List Number"/>
    <w:basedOn w:val="Normal"/>
    <w:uiPriority w:val="12"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Ind w:w="0" w:type="dxa"/>
      <w:tblBorders>
        <w:top w:val="single" w:sz="4" w:space="0" w:color="141414" w:themeColor="accent1"/>
        <w:bottom w:val="single" w:sz="4" w:space="0" w:color="14141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Ind w:w="0" w:type="dxa"/>
      <w:tblBorders>
        <w:top w:val="single" w:sz="4" w:space="0" w:color="B2B2B2" w:themeColor="accent2"/>
        <w:bottom w:val="single" w:sz="4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Ind w:w="0" w:type="dxa"/>
      <w:tblBorders>
        <w:top w:val="single" w:sz="4" w:space="0" w:color="969696" w:themeColor="accent3"/>
        <w:bottom w:val="single" w:sz="4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Ind w:w="0" w:type="dxa"/>
      <w:tblBorders>
        <w:top w:val="single" w:sz="4" w:space="0" w:color="808080" w:themeColor="accent4"/>
        <w:bottom w:val="single" w:sz="4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Ind w:w="0" w:type="dxa"/>
      <w:tblBorders>
        <w:top w:val="single" w:sz="4" w:space="0" w:color="5F5F5F" w:themeColor="accent5"/>
        <w:bottom w:val="single" w:sz="4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Ind w:w="0" w:type="dxa"/>
      <w:tblBorders>
        <w:top w:val="single" w:sz="4" w:space="0" w:color="4D4D4D" w:themeColor="accent6"/>
        <w:bottom w:val="single" w:sz="4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75DB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41414" w:themeColor="accent1"/>
        <w:bottom w:val="single" w:sz="8" w:space="0" w:color="14141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2B2B2" w:themeColor="accent2"/>
        <w:bottom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69696" w:themeColor="accent3"/>
        <w:bottom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8080" w:themeColor="accent4"/>
        <w:bottom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F5F5F" w:themeColor="accent5"/>
        <w:bottom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D4D4D" w:themeColor="accent6"/>
        <w:bottom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">
    <w:name w:val="Mention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C75D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75DB"/>
  </w:style>
  <w:style w:type="character" w:styleId="PageNumber">
    <w:name w:val="page number"/>
    <w:basedOn w:val="DefaultParagraphFont"/>
    <w:uiPriority w:val="99"/>
    <w:semiHidden/>
    <w:unhideWhenUsed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75DB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75DB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">
    <w:name w:val="Smart Hyperlink"/>
    <w:basedOn w:val="DefaultParagraphFont"/>
    <w:uiPriority w:val="99"/>
    <w:semiHidden/>
    <w:unhideWhenUsed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75D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75DB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75DB"/>
    <w:pPr>
      <w:spacing w:before="240" w:after="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916B6"/>
    <w:rPr>
      <w:color w:val="5F5F5F" w:themeColor="accent5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43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evesh007suii" TargetMode="External"/><Relationship Id="rId13" Type="http://schemas.openxmlformats.org/officeDocument/2006/relationships/hyperlink" Target="https://master--steady-ganache-79e26a.netlify.app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devesh-sharma-864ba0208/" TargetMode="External"/><Relationship Id="rId12" Type="http://schemas.openxmlformats.org/officeDocument/2006/relationships/hyperlink" Target="https://github.com/Devesh007suii/todoo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github.com/Devesh007suii/Myrecipe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xpo.dev/@devesh007/my-app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master--fluffy-elf-d639b8.netlify.app/" TargetMode="External"/><Relationship Id="rId10" Type="http://schemas.openxmlformats.org/officeDocument/2006/relationships/hyperlink" Target="mailto:devesh.s785dds@gmail.com" TargetMode="External"/><Relationship Id="rId19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hyperlink" Target="https://auth.geeksforgeeks.org/user/deveshs785dds/practice" TargetMode="External"/><Relationship Id="rId14" Type="http://schemas.openxmlformats.org/officeDocument/2006/relationships/hyperlink" Target="https://github.com/Devesh007suii/Meal_ful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AppData\Roaming\Microsoft\Templates\Function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2CC1610062C4AFDA92E7B91292BF2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2A0F81-FFD2-47CC-94EF-6884D7046396}"/>
      </w:docPartPr>
      <w:docPartBody>
        <w:p w:rsidR="00F64710" w:rsidRDefault="00991EC8">
          <w:pPr>
            <w:pStyle w:val="92CC1610062C4AFDA92E7B91292BF2BB"/>
          </w:pPr>
          <w:r>
            <w:t>Your Name</w:t>
          </w:r>
        </w:p>
      </w:docPartBody>
    </w:docPart>
    <w:docPart>
      <w:docPartPr>
        <w:name w:val="49C016DB9F164D7EA32C2E1EF862D6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AD4B6E-3102-4BA3-9A5E-A57E06C25F6B}"/>
      </w:docPartPr>
      <w:docPartBody>
        <w:p w:rsidR="00F64710" w:rsidRDefault="00991EC8">
          <w:pPr>
            <w:pStyle w:val="49C016DB9F164D7EA32C2E1EF862D6C7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EC8"/>
    <w:rsid w:val="001F459A"/>
    <w:rsid w:val="00475850"/>
    <w:rsid w:val="004C7B3E"/>
    <w:rsid w:val="00530EF7"/>
    <w:rsid w:val="00591CC1"/>
    <w:rsid w:val="00991EC8"/>
    <w:rsid w:val="00A22AAC"/>
    <w:rsid w:val="00B11640"/>
    <w:rsid w:val="00B17E0C"/>
    <w:rsid w:val="00D34903"/>
    <w:rsid w:val="00D851F5"/>
    <w:rsid w:val="00DA0A99"/>
    <w:rsid w:val="00DC3646"/>
    <w:rsid w:val="00F64710"/>
    <w:rsid w:val="00F86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2CC1610062C4AFDA92E7B91292BF2BB">
    <w:name w:val="92CC1610062C4AFDA92E7B91292BF2BB"/>
  </w:style>
  <w:style w:type="paragraph" w:customStyle="1" w:styleId="8A975EEB6D8F4A1BA36D738D0E5E3B88">
    <w:name w:val="8A975EEB6D8F4A1BA36D738D0E5E3B88"/>
  </w:style>
  <w:style w:type="paragraph" w:customStyle="1" w:styleId="F15A70C696BE466699F44660525A7A3D">
    <w:name w:val="F15A70C696BE466699F44660525A7A3D"/>
  </w:style>
  <w:style w:type="paragraph" w:customStyle="1" w:styleId="0BA3D3B1DA894D3B8136A575E39BBCD0">
    <w:name w:val="0BA3D3B1DA894D3B8136A575E39BBCD0"/>
  </w:style>
  <w:style w:type="paragraph" w:customStyle="1" w:styleId="114D4C9BEE4F4C989A4785C1EDCFDC79">
    <w:name w:val="114D4C9BEE4F4C989A4785C1EDCFDC79"/>
  </w:style>
  <w:style w:type="paragraph" w:customStyle="1" w:styleId="391D4EB06A2044F4B1125F24F766F57B">
    <w:name w:val="391D4EB06A2044F4B1125F24F766F57B"/>
  </w:style>
  <w:style w:type="paragraph" w:customStyle="1" w:styleId="94AC13AF29DF4F97B5D7AF15CC383752">
    <w:name w:val="94AC13AF29DF4F97B5D7AF15CC383752"/>
  </w:style>
  <w:style w:type="paragraph" w:customStyle="1" w:styleId="49C016DB9F164D7EA32C2E1EF862D6C7">
    <w:name w:val="49C016DB9F164D7EA32C2E1EF862D6C7"/>
  </w:style>
  <w:style w:type="paragraph" w:customStyle="1" w:styleId="59AD52C68E96489D9F15649C9B022E32">
    <w:name w:val="59AD52C68E96489D9F15649C9B022E32"/>
  </w:style>
  <w:style w:type="paragraph" w:customStyle="1" w:styleId="DA1F843A3571429F8523B7C1A0ED7BCE">
    <w:name w:val="DA1F843A3571429F8523B7C1A0ED7BCE"/>
  </w:style>
  <w:style w:type="paragraph" w:customStyle="1" w:styleId="C5DFA0222D6241B4AC8E63F961EA3A1E">
    <w:name w:val="C5DFA0222D6241B4AC8E63F961EA3A1E"/>
  </w:style>
  <w:style w:type="paragraph" w:customStyle="1" w:styleId="6A6FA4469B9F47108D96284ADBFC267F">
    <w:name w:val="6A6FA4469B9F47108D96284ADBFC267F"/>
  </w:style>
  <w:style w:type="paragraph" w:customStyle="1" w:styleId="A1D02304F3B143538E1D35CEE39C5E5B">
    <w:name w:val="A1D02304F3B143538E1D35CEE39C5E5B"/>
  </w:style>
  <w:style w:type="paragraph" w:customStyle="1" w:styleId="B0BCF993793249EBA7D29EE33B226AA0">
    <w:name w:val="B0BCF993793249EBA7D29EE33B226AA0"/>
  </w:style>
  <w:style w:type="paragraph" w:customStyle="1" w:styleId="997CEF203AF54D7AA5DCC2494D1E5C20">
    <w:name w:val="997CEF203AF54D7AA5DCC2494D1E5C20"/>
  </w:style>
  <w:style w:type="paragraph" w:customStyle="1" w:styleId="E022AF1EC1F54EDCB4B7F456AF9D0697">
    <w:name w:val="E022AF1EC1F54EDCB4B7F456AF9D0697"/>
  </w:style>
  <w:style w:type="paragraph" w:customStyle="1" w:styleId="3A63FAD1DF6F444B89AE682FA2E318DA">
    <w:name w:val="3A63FAD1DF6F444B89AE682FA2E318DA"/>
  </w:style>
  <w:style w:type="paragraph" w:customStyle="1" w:styleId="7D0DDB536D244C42AD9BE661358245F4">
    <w:name w:val="7D0DDB536D244C42AD9BE661358245F4"/>
  </w:style>
  <w:style w:type="paragraph" w:customStyle="1" w:styleId="3B847C3D8C9B42DDA153577EEFFDC61B">
    <w:name w:val="3B847C3D8C9B42DDA153577EEFFDC61B"/>
  </w:style>
  <w:style w:type="paragraph" w:customStyle="1" w:styleId="2846FE215D944BB28A7A9073629C14AF">
    <w:name w:val="2846FE215D944BB28A7A9073629C14AF"/>
  </w:style>
  <w:style w:type="paragraph" w:customStyle="1" w:styleId="F0EA085183D2424B8F19415684C868E5">
    <w:name w:val="F0EA085183D2424B8F19415684C868E5"/>
  </w:style>
  <w:style w:type="paragraph" w:customStyle="1" w:styleId="2F75501DB2EB4E45919301C52ADEFCF6">
    <w:name w:val="2F75501DB2EB4E45919301C52ADEFCF6"/>
  </w:style>
  <w:style w:type="paragraph" w:customStyle="1" w:styleId="8D135A04D2DA4D6B8802BFA98264211C">
    <w:name w:val="8D135A04D2DA4D6B8802BFA98264211C"/>
  </w:style>
  <w:style w:type="paragraph" w:customStyle="1" w:styleId="51CC27ACF65949768B395618B3365BEF">
    <w:name w:val="51CC27ACF65949768B395618B3365BEF"/>
  </w:style>
  <w:style w:type="paragraph" w:customStyle="1" w:styleId="F5FDF0ED6562498FBAB310F408A45CB8">
    <w:name w:val="F5FDF0ED6562498FBAB310F408A45CB8"/>
  </w:style>
  <w:style w:type="paragraph" w:customStyle="1" w:styleId="EAA86E1F25AC432BA75C6E52C375874E">
    <w:name w:val="EAA86E1F25AC432BA75C6E52C375874E"/>
  </w:style>
  <w:style w:type="paragraph" w:customStyle="1" w:styleId="B7E09D32DFE14AACA12A9FCE86983278">
    <w:name w:val="B7E09D32DFE14AACA12A9FCE86983278"/>
  </w:style>
  <w:style w:type="paragraph" w:customStyle="1" w:styleId="0CD4C8152DD44949AB867587259CB1C2">
    <w:name w:val="0CD4C8152DD44949AB867587259CB1C2"/>
  </w:style>
  <w:style w:type="paragraph" w:customStyle="1" w:styleId="17B56055F80B482F8075BA210A113E88">
    <w:name w:val="17B56055F80B482F8075BA210A113E88"/>
  </w:style>
  <w:style w:type="paragraph" w:customStyle="1" w:styleId="543827FD2F9146EDB5D2F4D3F18E8901">
    <w:name w:val="543827FD2F9146EDB5D2F4D3F18E8901"/>
  </w:style>
  <w:style w:type="paragraph" w:customStyle="1" w:styleId="E0E0725F1A9E40A4AB3FEA87F9AA04E3">
    <w:name w:val="E0E0725F1A9E40A4AB3FEA87F9AA04E3"/>
  </w:style>
  <w:style w:type="paragraph" w:customStyle="1" w:styleId="180E013200D748F3A5568B9C7D2D9600">
    <w:name w:val="180E013200D748F3A5568B9C7D2D9600"/>
  </w:style>
  <w:style w:type="paragraph" w:customStyle="1" w:styleId="15AB915F18B94CAC859A9F0420DAA4EA">
    <w:name w:val="15AB915F18B94CAC859A9F0420DAA4EA"/>
  </w:style>
  <w:style w:type="paragraph" w:customStyle="1" w:styleId="BF6D7C01C6434ADBBBF0DF15FDBC6CED">
    <w:name w:val="BF6D7C01C6434ADBBBF0DF15FDBC6CED"/>
  </w:style>
  <w:style w:type="paragraph" w:customStyle="1" w:styleId="45565B5299344B859BE9F0BE153E73EE">
    <w:name w:val="45565B5299344B859BE9F0BE153E73EE"/>
  </w:style>
  <w:style w:type="paragraph" w:customStyle="1" w:styleId="60285DECFE944071A7134EF1D13A706D">
    <w:name w:val="60285DECFE944071A7134EF1D13A706D"/>
  </w:style>
  <w:style w:type="paragraph" w:customStyle="1" w:styleId="4CCB15B1F0554E35ACB065D90EB811EB">
    <w:name w:val="4CCB15B1F0554E35ACB065D90EB811EB"/>
    <w:rsid w:val="00D349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</Template>
  <TotalTime>6</TotalTime>
  <Pages>1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DEVESH</dc:creator>
  <cp:keywords/>
  <dc:description>Devesh Sharma</dc:description>
  <cp:lastModifiedBy>Microsoft account</cp:lastModifiedBy>
  <cp:revision>3</cp:revision>
  <cp:lastPrinted>2023-05-04T15:57:00Z</cp:lastPrinted>
  <dcterms:created xsi:type="dcterms:W3CDTF">2023-07-05T14:18:00Z</dcterms:created>
  <dcterms:modified xsi:type="dcterms:W3CDTF">2023-07-06T09:59:00Z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